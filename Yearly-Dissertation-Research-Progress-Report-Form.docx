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5D" w:rsidRDefault="005A285D" w:rsidP="009D3837">
      <w:pPr>
        <w:ind w:firstLine="0"/>
        <w:jc w:val="left"/>
      </w:pPr>
    </w:p>
    <w:p w:rsidR="001A2481" w:rsidRDefault="001A2481" w:rsidP="001A2481">
      <w:pPr>
        <w:ind w:firstLine="0"/>
        <w:jc w:val="left"/>
      </w:pPr>
      <w:r w:rsidRPr="001A2481">
        <w:rPr>
          <w:b/>
        </w:rPr>
        <w:t>Directions:</w:t>
      </w:r>
      <w:r>
        <w:t xml:space="preserve"> </w:t>
      </w:r>
      <w:r w:rsidR="00E53886">
        <w:t>Fill out this re</w:t>
      </w:r>
      <w:r w:rsidR="009D3837">
        <w:t>port together with your advisor in an attached separate sheet.</w:t>
      </w:r>
      <w:r w:rsidR="00E53886">
        <w:t xml:space="preserve"> </w:t>
      </w:r>
      <w:r w:rsidR="00962397" w:rsidRPr="00962397">
        <w:t>If you and your advisee agree on the appraisal and deadlines, you should both sign the form, indicating the date of your meeting. For any points of disagreement, please flag that these exist and note them</w:t>
      </w:r>
      <w:r w:rsidR="00962397">
        <w:t xml:space="preserve"> </w:t>
      </w:r>
      <w:r w:rsidR="009D3837">
        <w:t>(in attached separate sheet</w:t>
      </w:r>
      <w:r w:rsidR="005A285D">
        <w:t>)</w:t>
      </w:r>
      <w:r w:rsidR="009D3837">
        <w:t>.</w:t>
      </w:r>
      <w:r>
        <w:t xml:space="preserve"> </w:t>
      </w:r>
    </w:p>
    <w:p w:rsidR="0003136F" w:rsidRPr="0003136F" w:rsidRDefault="0003136F" w:rsidP="001A2481">
      <w:pPr>
        <w:ind w:firstLine="0"/>
        <w:jc w:val="left"/>
      </w:pPr>
      <w:bookmarkStart w:id="0" w:name="_GoBack"/>
      <w:bookmarkEnd w:id="0"/>
      <w:r>
        <w:t>Convene your Prospectus committee (meet together or separately) to discuss progress, plans, and potential stumbling blocks with this report as a basis.</w:t>
      </w:r>
    </w:p>
    <w:p w:rsidR="00BA1E1E" w:rsidRDefault="00E53886" w:rsidP="001A2481">
      <w:pPr>
        <w:ind w:firstLine="0"/>
        <w:jc w:val="left"/>
      </w:pPr>
      <w:r w:rsidRPr="005A285D">
        <w:t xml:space="preserve">Please also attach an updated copy of your CV (list the publications submitted or in preparation, talks given or planned, and posters presented or planned) with a link to </w:t>
      </w:r>
      <w:r w:rsidR="00BA1E1E" w:rsidRPr="005A285D">
        <w:t>your</w:t>
      </w:r>
      <w:r w:rsidRPr="005A285D">
        <w:t xml:space="preserve"> google scholar’s profile.</w:t>
      </w:r>
    </w:p>
    <w:p w:rsidR="009D3837" w:rsidRDefault="009D3837" w:rsidP="009D3837">
      <w:pPr>
        <w:ind w:firstLine="0"/>
        <w:jc w:val="left"/>
      </w:pPr>
    </w:p>
    <w:p w:rsidR="009D3837" w:rsidRPr="0018329F" w:rsidRDefault="00C10F37" w:rsidP="009D3837">
      <w:pPr>
        <w:pStyle w:val="ListParagraph"/>
        <w:numPr>
          <w:ilvl w:val="0"/>
          <w:numId w:val="1"/>
        </w:numPr>
        <w:spacing w:after="0" w:line="360" w:lineRule="auto"/>
        <w:ind w:left="360"/>
        <w:jc w:val="left"/>
        <w:rPr>
          <w:b/>
        </w:rPr>
      </w:pPr>
      <w:r w:rsidRPr="0018329F">
        <w:rPr>
          <w:b/>
        </w:rPr>
        <w:t>Give a short description of your work during the</w:t>
      </w:r>
      <w:r w:rsidR="00E53886" w:rsidRPr="0018329F">
        <w:rPr>
          <w:b/>
        </w:rPr>
        <w:t xml:space="preserve"> past</w:t>
      </w:r>
      <w:r w:rsidRPr="0018329F">
        <w:rPr>
          <w:b/>
        </w:rPr>
        <w:t xml:space="preserve"> year. This may include a brief description of the problem you are working on, your research objectives, and possible technical challenges.</w:t>
      </w:r>
    </w:p>
    <w:p w:rsidR="00EE76BD" w:rsidRDefault="00EE76BD" w:rsidP="00EE76BD">
      <w:pPr>
        <w:spacing w:after="0" w:line="360" w:lineRule="auto"/>
        <w:jc w:val="left"/>
      </w:pPr>
    </w:p>
    <w:p w:rsidR="00EE76BD" w:rsidRDefault="00EE76BD" w:rsidP="00EE76BD">
      <w:pPr>
        <w:spacing w:after="0" w:line="360" w:lineRule="auto"/>
        <w:jc w:val="left"/>
      </w:pPr>
    </w:p>
    <w:p w:rsidR="009D3837" w:rsidRDefault="009D3837" w:rsidP="009D3837">
      <w:pPr>
        <w:pStyle w:val="ListParagraph"/>
        <w:spacing w:after="0" w:line="360" w:lineRule="auto"/>
        <w:ind w:left="360" w:firstLine="0"/>
        <w:jc w:val="left"/>
      </w:pPr>
    </w:p>
    <w:p w:rsidR="009D3837" w:rsidRDefault="009D3837" w:rsidP="009D3837">
      <w:pPr>
        <w:pStyle w:val="ListParagraph"/>
        <w:spacing w:after="0" w:line="360" w:lineRule="auto"/>
        <w:ind w:left="360" w:firstLine="0"/>
        <w:jc w:val="left"/>
      </w:pPr>
    </w:p>
    <w:p w:rsidR="00E53886" w:rsidRPr="009D3837" w:rsidRDefault="00C10F37" w:rsidP="009D3837">
      <w:pPr>
        <w:pStyle w:val="ListParagraph"/>
        <w:spacing w:after="0" w:line="360" w:lineRule="auto"/>
        <w:ind w:left="360" w:firstLine="0"/>
        <w:jc w:val="left"/>
      </w:pPr>
      <w:r w:rsidRPr="009D3837">
        <w:t xml:space="preserve"> </w:t>
      </w:r>
    </w:p>
    <w:p w:rsidR="009F3360" w:rsidRPr="0018329F" w:rsidRDefault="00C10F37" w:rsidP="009D3837">
      <w:pPr>
        <w:pStyle w:val="ListParagraph"/>
        <w:numPr>
          <w:ilvl w:val="0"/>
          <w:numId w:val="1"/>
        </w:numPr>
        <w:spacing w:after="0" w:line="360" w:lineRule="auto"/>
        <w:ind w:left="360"/>
        <w:jc w:val="left"/>
        <w:rPr>
          <w:b/>
        </w:rPr>
      </w:pPr>
      <w:r w:rsidRPr="0018329F">
        <w:rPr>
          <w:b/>
        </w:rPr>
        <w:t xml:space="preserve">Give an assessment of your progress, results obtained, and potential obstacles. </w:t>
      </w:r>
    </w:p>
    <w:p w:rsidR="00EE76BD" w:rsidRDefault="00EE76BD" w:rsidP="00EE76BD">
      <w:pPr>
        <w:spacing w:after="0" w:line="360" w:lineRule="auto"/>
        <w:jc w:val="left"/>
      </w:pPr>
    </w:p>
    <w:p w:rsidR="00EE76BD" w:rsidRDefault="00EE76BD" w:rsidP="00EE76BD">
      <w:pPr>
        <w:spacing w:after="0" w:line="360" w:lineRule="auto"/>
        <w:jc w:val="left"/>
      </w:pPr>
    </w:p>
    <w:p w:rsidR="009D3837" w:rsidRDefault="009D3837" w:rsidP="009D3837">
      <w:pPr>
        <w:pStyle w:val="ListParagraph"/>
        <w:spacing w:after="0" w:line="360" w:lineRule="auto"/>
        <w:ind w:left="360" w:firstLine="0"/>
        <w:jc w:val="left"/>
      </w:pPr>
    </w:p>
    <w:p w:rsidR="009D3837" w:rsidRDefault="009D3837" w:rsidP="009D3837">
      <w:pPr>
        <w:pStyle w:val="ListParagraph"/>
        <w:spacing w:after="0" w:line="360" w:lineRule="auto"/>
        <w:ind w:left="360" w:firstLine="0"/>
        <w:jc w:val="left"/>
      </w:pPr>
    </w:p>
    <w:p w:rsidR="00EE76BD" w:rsidRDefault="00EE76BD" w:rsidP="009D3837">
      <w:pPr>
        <w:pStyle w:val="ListParagraph"/>
        <w:spacing w:after="0" w:line="360" w:lineRule="auto"/>
        <w:ind w:left="360" w:firstLine="0"/>
        <w:jc w:val="left"/>
      </w:pPr>
    </w:p>
    <w:p w:rsidR="00EE76BD" w:rsidRPr="009D3837" w:rsidRDefault="00EE76BD" w:rsidP="009D3837">
      <w:pPr>
        <w:pStyle w:val="ListParagraph"/>
        <w:spacing w:after="0" w:line="360" w:lineRule="auto"/>
        <w:ind w:left="360" w:firstLine="0"/>
        <w:jc w:val="left"/>
      </w:pPr>
    </w:p>
    <w:p w:rsidR="009F3360" w:rsidRPr="0018329F" w:rsidRDefault="00E53886" w:rsidP="009D3837">
      <w:pPr>
        <w:pStyle w:val="ListParagraph"/>
        <w:numPr>
          <w:ilvl w:val="0"/>
          <w:numId w:val="1"/>
        </w:numPr>
        <w:spacing w:after="0" w:line="360" w:lineRule="auto"/>
        <w:ind w:left="360"/>
        <w:jc w:val="left"/>
        <w:rPr>
          <w:b/>
        </w:rPr>
      </w:pPr>
      <w:r w:rsidRPr="0018329F">
        <w:rPr>
          <w:b/>
        </w:rPr>
        <w:t>Are there skills, areas, and/or milestones that require attention before the next review?</w:t>
      </w:r>
    </w:p>
    <w:p w:rsidR="00EE76BD" w:rsidRDefault="00EE76BD" w:rsidP="00EE76BD">
      <w:pPr>
        <w:spacing w:after="0" w:line="360" w:lineRule="auto"/>
        <w:jc w:val="left"/>
      </w:pPr>
    </w:p>
    <w:p w:rsidR="00EE76BD" w:rsidRDefault="00EE76BD" w:rsidP="00EE76BD">
      <w:pPr>
        <w:spacing w:after="0" w:line="360" w:lineRule="auto"/>
        <w:jc w:val="left"/>
      </w:pPr>
    </w:p>
    <w:p w:rsidR="00EE76BD" w:rsidRDefault="00EE76BD" w:rsidP="00EE76BD">
      <w:pPr>
        <w:spacing w:after="0" w:line="360" w:lineRule="auto"/>
        <w:jc w:val="left"/>
      </w:pPr>
    </w:p>
    <w:p w:rsidR="00EE76BD" w:rsidRDefault="00EE76BD" w:rsidP="00EE76BD">
      <w:pPr>
        <w:spacing w:after="0" w:line="360" w:lineRule="auto"/>
        <w:jc w:val="left"/>
      </w:pPr>
    </w:p>
    <w:p w:rsidR="00EE76BD" w:rsidRPr="009D3837" w:rsidRDefault="00EE76BD" w:rsidP="00EE76BD">
      <w:pPr>
        <w:spacing w:after="0" w:line="360" w:lineRule="auto"/>
        <w:jc w:val="left"/>
      </w:pPr>
    </w:p>
    <w:p w:rsidR="00962397" w:rsidRPr="0018329F" w:rsidRDefault="00962397" w:rsidP="009D3837">
      <w:pPr>
        <w:pStyle w:val="ListParagraph"/>
        <w:numPr>
          <w:ilvl w:val="0"/>
          <w:numId w:val="1"/>
        </w:numPr>
        <w:spacing w:after="0" w:line="360" w:lineRule="auto"/>
        <w:ind w:left="360"/>
        <w:jc w:val="left"/>
        <w:rPr>
          <w:b/>
        </w:rPr>
      </w:pPr>
      <w:r w:rsidRPr="0018329F">
        <w:rPr>
          <w:b/>
        </w:rPr>
        <w:t>Student’s request(s) for advisor’s actions (e.g. more frequent meetings)</w:t>
      </w:r>
    </w:p>
    <w:p w:rsidR="005A285D" w:rsidRPr="009D3837" w:rsidRDefault="005A285D" w:rsidP="00EE76BD">
      <w:pPr>
        <w:spacing w:after="0" w:line="360" w:lineRule="auto"/>
        <w:jc w:val="left"/>
      </w:pPr>
    </w:p>
    <w:p w:rsidR="009F3360" w:rsidRPr="0018329F" w:rsidRDefault="00E53886" w:rsidP="009D3837">
      <w:pPr>
        <w:pStyle w:val="ListParagraph"/>
        <w:numPr>
          <w:ilvl w:val="0"/>
          <w:numId w:val="1"/>
        </w:numPr>
        <w:spacing w:after="0" w:line="360" w:lineRule="auto"/>
        <w:ind w:left="360"/>
        <w:jc w:val="left"/>
        <w:rPr>
          <w:b/>
        </w:rPr>
      </w:pPr>
      <w:r w:rsidRPr="0018329F">
        <w:rPr>
          <w:b/>
        </w:rPr>
        <w:lastRenderedPageBreak/>
        <w:t>What milestones</w:t>
      </w:r>
      <w:r w:rsidR="00962397" w:rsidRPr="0018329F">
        <w:rPr>
          <w:b/>
        </w:rPr>
        <w:t>/results</w:t>
      </w:r>
      <w:r w:rsidRPr="0018329F">
        <w:rPr>
          <w:b/>
        </w:rPr>
        <w:t xml:space="preserve"> should be reached before graduation? </w:t>
      </w:r>
    </w:p>
    <w:p w:rsidR="00EE76BD" w:rsidRDefault="00EE76BD" w:rsidP="00EE76BD">
      <w:pPr>
        <w:spacing w:after="0" w:line="360" w:lineRule="auto"/>
        <w:jc w:val="left"/>
      </w:pPr>
    </w:p>
    <w:p w:rsidR="00EE76BD" w:rsidRDefault="00EE76BD" w:rsidP="00EE76BD">
      <w:pPr>
        <w:spacing w:after="0" w:line="360" w:lineRule="auto"/>
        <w:jc w:val="left"/>
      </w:pPr>
    </w:p>
    <w:p w:rsidR="00EE76BD" w:rsidRDefault="00EE76BD" w:rsidP="00EE76BD">
      <w:pPr>
        <w:spacing w:after="0" w:line="360" w:lineRule="auto"/>
        <w:jc w:val="left"/>
      </w:pPr>
    </w:p>
    <w:p w:rsidR="00EE76BD" w:rsidRPr="009D3837" w:rsidRDefault="00EE76BD" w:rsidP="00EE76BD">
      <w:pPr>
        <w:spacing w:after="0" w:line="360" w:lineRule="auto"/>
        <w:jc w:val="left"/>
      </w:pPr>
    </w:p>
    <w:p w:rsidR="009D3837" w:rsidRPr="0018329F" w:rsidRDefault="009F3360" w:rsidP="009D3837">
      <w:pPr>
        <w:pStyle w:val="ListParagraph"/>
        <w:numPr>
          <w:ilvl w:val="0"/>
          <w:numId w:val="1"/>
        </w:numPr>
        <w:spacing w:after="0" w:line="360" w:lineRule="auto"/>
        <w:ind w:left="360"/>
        <w:jc w:val="left"/>
        <w:rPr>
          <w:b/>
        </w:rPr>
      </w:pPr>
      <w:r w:rsidRPr="0018329F">
        <w:rPr>
          <w:b/>
        </w:rPr>
        <w:t>Expected</w:t>
      </w:r>
      <w:r w:rsidR="0067599E" w:rsidRPr="0018329F">
        <w:rPr>
          <w:b/>
        </w:rPr>
        <w:t xml:space="preserve"> date</w:t>
      </w:r>
      <w:r w:rsidRPr="0018329F">
        <w:rPr>
          <w:b/>
        </w:rPr>
        <w:t xml:space="preserve"> for graduation</w:t>
      </w:r>
    </w:p>
    <w:p w:rsidR="00EE76BD" w:rsidRDefault="00EE76BD" w:rsidP="00EE76BD">
      <w:pPr>
        <w:pStyle w:val="ListParagraph"/>
        <w:spacing w:after="0" w:line="360" w:lineRule="auto"/>
        <w:ind w:left="360" w:firstLine="0"/>
        <w:jc w:val="left"/>
      </w:pPr>
    </w:p>
    <w:p w:rsidR="00EE76BD" w:rsidRPr="009D3837" w:rsidRDefault="00EE76BD" w:rsidP="00EE76BD">
      <w:pPr>
        <w:spacing w:after="0" w:line="360" w:lineRule="auto"/>
        <w:jc w:val="left"/>
      </w:pPr>
    </w:p>
    <w:p w:rsidR="00962397" w:rsidRPr="0018329F" w:rsidRDefault="009D3837" w:rsidP="009D3837">
      <w:pPr>
        <w:pStyle w:val="ListParagraph"/>
        <w:numPr>
          <w:ilvl w:val="0"/>
          <w:numId w:val="1"/>
        </w:numPr>
        <w:spacing w:after="0" w:line="360" w:lineRule="auto"/>
        <w:ind w:left="360"/>
        <w:jc w:val="left"/>
        <w:rPr>
          <w:b/>
        </w:rPr>
      </w:pPr>
      <w:r w:rsidRPr="0018329F">
        <w:rPr>
          <w:b/>
        </w:rPr>
        <w:t>Caveats (if any)</w:t>
      </w:r>
    </w:p>
    <w:p w:rsidR="00EE76BD" w:rsidRDefault="00EE76BD" w:rsidP="00EE76BD">
      <w:pPr>
        <w:pStyle w:val="ListParagraph"/>
      </w:pPr>
    </w:p>
    <w:p w:rsidR="00EE76BD" w:rsidRDefault="00EE76BD" w:rsidP="00EE76BD">
      <w:pPr>
        <w:spacing w:after="0" w:line="360" w:lineRule="auto"/>
        <w:jc w:val="left"/>
      </w:pPr>
    </w:p>
    <w:p w:rsidR="00EE76BD" w:rsidRDefault="00EE76BD" w:rsidP="00EE76BD">
      <w:pPr>
        <w:spacing w:after="0" w:line="360" w:lineRule="auto"/>
        <w:jc w:val="left"/>
      </w:pPr>
    </w:p>
    <w:p w:rsidR="009D3837" w:rsidRDefault="009D3837" w:rsidP="009D3837">
      <w:pPr>
        <w:pStyle w:val="ListParagraph"/>
        <w:spacing w:after="0" w:line="360" w:lineRule="auto"/>
        <w:ind w:left="360" w:firstLine="0"/>
        <w:jc w:val="left"/>
      </w:pPr>
    </w:p>
    <w:p w:rsidR="009D3837" w:rsidRDefault="009D3837" w:rsidP="009D3837">
      <w:pPr>
        <w:spacing w:after="0"/>
        <w:ind w:firstLine="0"/>
        <w:jc w:val="left"/>
      </w:pPr>
      <w:r w:rsidRPr="009D3837">
        <w:rPr>
          <w:b/>
        </w:rPr>
        <w:t>Student Name &amp; Signature</w:t>
      </w:r>
      <w:proofErr w:type="gramStart"/>
      <w:r>
        <w:t>:_</w:t>
      </w:r>
      <w:proofErr w:type="gramEnd"/>
      <w:r>
        <w:t>_________________________________________</w:t>
      </w:r>
      <w:r w:rsidRPr="009D3837">
        <w:rPr>
          <w:b/>
        </w:rPr>
        <w:t>Date:</w:t>
      </w:r>
      <w:r>
        <w:t>________________</w:t>
      </w:r>
    </w:p>
    <w:p w:rsidR="009D3837" w:rsidRDefault="009D3837" w:rsidP="009D3837">
      <w:pPr>
        <w:spacing w:after="0"/>
        <w:ind w:firstLine="0"/>
        <w:jc w:val="left"/>
      </w:pPr>
    </w:p>
    <w:p w:rsidR="009F3360" w:rsidRDefault="009D3837" w:rsidP="009D3837">
      <w:pPr>
        <w:spacing w:after="0"/>
        <w:ind w:firstLine="0"/>
        <w:jc w:val="left"/>
      </w:pPr>
      <w:r w:rsidRPr="009D3837">
        <w:rPr>
          <w:b/>
        </w:rPr>
        <w:t>Advisor Name &amp; Signature</w:t>
      </w:r>
      <w:proofErr w:type="gramStart"/>
      <w:r>
        <w:t>:_</w:t>
      </w:r>
      <w:proofErr w:type="gramEnd"/>
      <w:r>
        <w:t>__________________________________________</w:t>
      </w:r>
      <w:r w:rsidRPr="009D3837">
        <w:rPr>
          <w:b/>
        </w:rPr>
        <w:t>Date:</w:t>
      </w:r>
      <w:r>
        <w:t>______________</w:t>
      </w:r>
      <w:r w:rsidR="00962397">
        <w:tab/>
      </w:r>
    </w:p>
    <w:p w:rsidR="009D3837" w:rsidRDefault="009D3837" w:rsidP="009D3837">
      <w:pPr>
        <w:spacing w:after="0"/>
        <w:ind w:firstLine="0"/>
        <w:jc w:val="left"/>
      </w:pPr>
    </w:p>
    <w:p w:rsidR="009F3360" w:rsidRDefault="009D3837" w:rsidP="009D3837">
      <w:pPr>
        <w:ind w:firstLine="0"/>
        <w:jc w:val="left"/>
      </w:pPr>
      <w:r>
        <w:t>The c</w:t>
      </w:r>
      <w:r w:rsidR="009F3360">
        <w:t xml:space="preserve">ommittee member’s responsibility during yearly progress meetings is to advise and aid the student </w:t>
      </w:r>
      <w:r w:rsidR="00BA1E1E">
        <w:t>advance</w:t>
      </w:r>
      <w:r w:rsidR="009F3360">
        <w:t xml:space="preserve"> </w:t>
      </w:r>
      <w:r>
        <w:t>towards a finished dissertation</w:t>
      </w:r>
      <w:r w:rsidR="009F3360">
        <w:t xml:space="preserve"> and check that the student is </w:t>
      </w:r>
      <w:r>
        <w:t>gaining</w:t>
      </w:r>
      <w:r w:rsidR="009F3360">
        <w:t xml:space="preserve"> the appropriate skill set. </w:t>
      </w:r>
    </w:p>
    <w:p w:rsidR="009F3360" w:rsidRDefault="009F3360" w:rsidP="009D3837">
      <w:pPr>
        <w:ind w:firstLine="0"/>
        <w:jc w:val="left"/>
      </w:pPr>
    </w:p>
    <w:p w:rsidR="009F3360" w:rsidRPr="00962397" w:rsidRDefault="009D3837" w:rsidP="009D3837">
      <w:pPr>
        <w:ind w:firstLine="0"/>
        <w:jc w:val="left"/>
        <w:rPr>
          <w:b/>
        </w:rPr>
      </w:pPr>
      <w:r>
        <w:rPr>
          <w:b/>
        </w:rPr>
        <w:t xml:space="preserve">Committee member </w:t>
      </w:r>
      <w:r w:rsidR="009F3360">
        <w:rPr>
          <w:b/>
        </w:rPr>
        <w:t>name</w:t>
      </w:r>
      <w:r>
        <w:rPr>
          <w:b/>
        </w:rPr>
        <w:t xml:space="preserve"> (in print)</w:t>
      </w:r>
      <w:r>
        <w:rPr>
          <w:b/>
        </w:rPr>
        <w:tab/>
      </w:r>
      <w:r>
        <w:rPr>
          <w:b/>
        </w:rPr>
        <w:tab/>
      </w:r>
      <w:r>
        <w:rPr>
          <w:b/>
        </w:rPr>
        <w:tab/>
        <w:t>Signature</w:t>
      </w:r>
      <w:r>
        <w:rPr>
          <w:b/>
        </w:rPr>
        <w:tab/>
      </w:r>
      <w:r>
        <w:rPr>
          <w:b/>
        </w:rPr>
        <w:tab/>
      </w:r>
      <w:r>
        <w:rPr>
          <w:b/>
        </w:rPr>
        <w:tab/>
        <w:t>D</w:t>
      </w:r>
      <w:r w:rsidR="009F3360">
        <w:rPr>
          <w:b/>
        </w:rPr>
        <w:t>ate</w:t>
      </w:r>
    </w:p>
    <w:p w:rsidR="009D3837" w:rsidRDefault="009D3837" w:rsidP="009D3837">
      <w:pPr>
        <w:ind w:firstLine="0"/>
        <w:jc w:val="left"/>
      </w:pPr>
    </w:p>
    <w:p w:rsidR="00962397" w:rsidRDefault="00962397" w:rsidP="009D3837">
      <w:pPr>
        <w:ind w:firstLine="0"/>
        <w:jc w:val="left"/>
      </w:pPr>
      <w:r>
        <w:t>_</w:t>
      </w:r>
      <w:r w:rsidR="009F3360">
        <w:t>______________________</w:t>
      </w:r>
      <w:r>
        <w:t>______</w:t>
      </w:r>
      <w:r>
        <w:tab/>
      </w:r>
      <w:r>
        <w:tab/>
        <w:t>__________________</w:t>
      </w:r>
      <w:r w:rsidR="009F3360">
        <w:t>_</w:t>
      </w:r>
      <w:r w:rsidR="009D3837">
        <w:t>___</w:t>
      </w:r>
      <w:r w:rsidR="009F3360">
        <w:t>__</w:t>
      </w:r>
      <w:r>
        <w:tab/>
      </w:r>
      <w:r>
        <w:tab/>
        <w:t>_______</w:t>
      </w:r>
    </w:p>
    <w:p w:rsidR="00962397" w:rsidRDefault="00962397" w:rsidP="009D3837">
      <w:pPr>
        <w:ind w:firstLine="0"/>
        <w:jc w:val="left"/>
      </w:pPr>
      <w:r>
        <w:t>_</w:t>
      </w:r>
      <w:r w:rsidR="009F3360">
        <w:t>______________________</w:t>
      </w:r>
      <w:r>
        <w:t>______</w:t>
      </w:r>
      <w:r>
        <w:tab/>
      </w:r>
      <w:r>
        <w:tab/>
        <w:t>__________________</w:t>
      </w:r>
      <w:r w:rsidR="009F3360">
        <w:t>___</w:t>
      </w:r>
      <w:r w:rsidR="009D3837">
        <w:t>___</w:t>
      </w:r>
      <w:r>
        <w:tab/>
      </w:r>
      <w:r>
        <w:tab/>
        <w:t>_______</w:t>
      </w:r>
    </w:p>
    <w:p w:rsidR="009F3360" w:rsidRDefault="009F3360" w:rsidP="009D3837">
      <w:pPr>
        <w:ind w:firstLine="0"/>
        <w:jc w:val="left"/>
      </w:pPr>
      <w:r>
        <w:t>_____________________________</w:t>
      </w:r>
      <w:r>
        <w:tab/>
      </w:r>
      <w:r>
        <w:tab/>
        <w:t>_____________________</w:t>
      </w:r>
      <w:r w:rsidR="009D3837">
        <w:t>___</w:t>
      </w:r>
      <w:r>
        <w:tab/>
      </w:r>
      <w:r>
        <w:tab/>
        <w:t>_______</w:t>
      </w:r>
    </w:p>
    <w:p w:rsidR="00B06291" w:rsidRDefault="009F3360" w:rsidP="009D3837">
      <w:pPr>
        <w:ind w:firstLine="0"/>
        <w:jc w:val="left"/>
      </w:pPr>
      <w:r>
        <w:t>_____________________________</w:t>
      </w:r>
      <w:r>
        <w:tab/>
      </w:r>
      <w:r>
        <w:tab/>
        <w:t>_____________________</w:t>
      </w:r>
      <w:r w:rsidR="009D3837">
        <w:t>___</w:t>
      </w:r>
      <w:r>
        <w:tab/>
      </w:r>
      <w:r>
        <w:tab/>
        <w:t>_______</w:t>
      </w:r>
    </w:p>
    <w:p w:rsidR="00B06291" w:rsidRDefault="00B06291" w:rsidP="009D3837">
      <w:pPr>
        <w:ind w:firstLine="0"/>
        <w:jc w:val="left"/>
      </w:pPr>
    </w:p>
    <w:p w:rsidR="009D3837" w:rsidRDefault="009D3837" w:rsidP="009D3837">
      <w:pPr>
        <w:ind w:firstLine="0"/>
        <w:jc w:val="left"/>
      </w:pPr>
    </w:p>
    <w:p w:rsidR="00B06291" w:rsidRPr="009D3837" w:rsidRDefault="00BA1E1E" w:rsidP="009D3837">
      <w:pPr>
        <w:ind w:firstLine="0"/>
        <w:jc w:val="center"/>
        <w:rPr>
          <w:b/>
        </w:rPr>
      </w:pPr>
      <w:r w:rsidRPr="009D3837">
        <w:rPr>
          <w:b/>
        </w:rPr>
        <w:t xml:space="preserve">Student: </w:t>
      </w:r>
      <w:r w:rsidR="00B06291" w:rsidRPr="009D3837">
        <w:rPr>
          <w:b/>
        </w:rPr>
        <w:t xml:space="preserve">Please </w:t>
      </w:r>
      <w:r w:rsidR="009D3837" w:rsidRPr="009D3837">
        <w:rPr>
          <w:b/>
        </w:rPr>
        <w:t>retain</w:t>
      </w:r>
      <w:r w:rsidR="005A285D">
        <w:rPr>
          <w:b/>
        </w:rPr>
        <w:t xml:space="preserve"> a copy for your own record. T</w:t>
      </w:r>
      <w:r w:rsidR="00B06291" w:rsidRPr="009D3837">
        <w:rPr>
          <w:b/>
        </w:rPr>
        <w:t>urn in the signed for the ECE</w:t>
      </w:r>
      <w:r w:rsidR="009D3837" w:rsidRPr="009D3837">
        <w:rPr>
          <w:b/>
        </w:rPr>
        <w:t xml:space="preserve"> PhD</w:t>
      </w:r>
      <w:r w:rsidR="00B06291" w:rsidRPr="009D3837">
        <w:rPr>
          <w:b/>
        </w:rPr>
        <w:t xml:space="preserve"> </w:t>
      </w:r>
      <w:r w:rsidRPr="009D3837">
        <w:rPr>
          <w:b/>
        </w:rPr>
        <w:t>P</w:t>
      </w:r>
      <w:r w:rsidR="009D3837" w:rsidRPr="009D3837">
        <w:rPr>
          <w:b/>
        </w:rPr>
        <w:t>rogram’s office, Room PHO324.</w:t>
      </w:r>
    </w:p>
    <w:sectPr w:rsidR="00B06291" w:rsidRPr="009D38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482" w:rsidRDefault="00875482" w:rsidP="00875482">
      <w:pPr>
        <w:spacing w:after="0"/>
      </w:pPr>
      <w:r>
        <w:separator/>
      </w:r>
    </w:p>
  </w:endnote>
  <w:endnote w:type="continuationSeparator" w:id="0">
    <w:p w:rsidR="00875482" w:rsidRDefault="00875482" w:rsidP="008754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482" w:rsidRDefault="00875482" w:rsidP="00875482">
      <w:pPr>
        <w:spacing w:after="0"/>
      </w:pPr>
      <w:r>
        <w:separator/>
      </w:r>
    </w:p>
  </w:footnote>
  <w:footnote w:type="continuationSeparator" w:id="0">
    <w:p w:rsidR="00875482" w:rsidRDefault="00875482" w:rsidP="0087548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482" w:rsidRPr="00875482" w:rsidRDefault="00875482" w:rsidP="00875482">
    <w:pPr>
      <w:spacing w:after="0"/>
      <w:ind w:firstLine="0"/>
      <w:jc w:val="left"/>
      <w:rPr>
        <w:b/>
        <w:sz w:val="32"/>
      </w:rPr>
    </w:pPr>
    <w:r w:rsidRPr="00875482">
      <w:rPr>
        <w:b/>
        <w:noProof/>
        <w:sz w:val="32"/>
      </w:rPr>
      <w:drawing>
        <wp:anchor distT="0" distB="0" distL="114300" distR="114300" simplePos="0" relativeHeight="251659264" behindDoc="0" locked="0" layoutInCell="1" allowOverlap="1" wp14:anchorId="38750FD7" wp14:editId="7DED6F10">
          <wp:simplePos x="0" y="0"/>
          <wp:positionH relativeFrom="margin">
            <wp:posOffset>5067300</wp:posOffset>
          </wp:positionH>
          <wp:positionV relativeFrom="paragraph">
            <wp:posOffset>97</wp:posOffset>
          </wp:positionV>
          <wp:extent cx="1251801" cy="56197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1801"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5482">
      <w:rPr>
        <w:b/>
        <w:sz w:val="32"/>
      </w:rPr>
      <w:t xml:space="preserve">Yearly Post-Prospectus Dissertation </w:t>
    </w:r>
  </w:p>
  <w:p w:rsidR="00875482" w:rsidRPr="00875482" w:rsidRDefault="00875482" w:rsidP="00875482">
    <w:pPr>
      <w:spacing w:after="0"/>
      <w:ind w:firstLine="0"/>
      <w:jc w:val="left"/>
      <w:rPr>
        <w:b/>
        <w:sz w:val="32"/>
      </w:rPr>
    </w:pPr>
    <w:r w:rsidRPr="00875482">
      <w:rPr>
        <w:b/>
        <w:sz w:val="32"/>
      </w:rPr>
      <w:t>Research Progress Report Form</w:t>
    </w:r>
  </w:p>
  <w:p w:rsidR="00875482" w:rsidRPr="00875482" w:rsidRDefault="00875482" w:rsidP="00875482">
    <w:pPr>
      <w:spacing w:after="0"/>
      <w:ind w:firstLine="0"/>
      <w:jc w:val="left"/>
    </w:pPr>
    <w:r w:rsidRPr="00875482">
      <w:t>Department of Electrical and Computer Engineering</w:t>
    </w:r>
  </w:p>
  <w:p w:rsidR="00875482" w:rsidRPr="00875482" w:rsidRDefault="00875482" w:rsidP="00875482">
    <w:pPr>
      <w:spacing w:after="0"/>
      <w:ind w:firstLine="0"/>
      <w:jc w:val="left"/>
    </w:pPr>
    <w:r w:rsidRPr="00875482">
      <w:t>College of Engineering, Boston University</w:t>
    </w:r>
  </w:p>
  <w:p w:rsidR="00875482" w:rsidRDefault="00875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36AF2"/>
    <w:multiLevelType w:val="hybridMultilevel"/>
    <w:tmpl w:val="115E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37"/>
    <w:rsid w:val="0003136F"/>
    <w:rsid w:val="0018329F"/>
    <w:rsid w:val="001A2481"/>
    <w:rsid w:val="00273760"/>
    <w:rsid w:val="00420508"/>
    <w:rsid w:val="0043005C"/>
    <w:rsid w:val="005A285D"/>
    <w:rsid w:val="0067599E"/>
    <w:rsid w:val="00875482"/>
    <w:rsid w:val="00962397"/>
    <w:rsid w:val="0097609D"/>
    <w:rsid w:val="009D3837"/>
    <w:rsid w:val="009F3360"/>
    <w:rsid w:val="00B06291"/>
    <w:rsid w:val="00BA1E1E"/>
    <w:rsid w:val="00C10F37"/>
    <w:rsid w:val="00C40706"/>
    <w:rsid w:val="00C86A7F"/>
    <w:rsid w:val="00E53886"/>
    <w:rsid w:val="00EE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635C2C5-AF92-4696-83F2-00A2C455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ind w:firstLine="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886"/>
    <w:pPr>
      <w:ind w:left="720"/>
      <w:contextualSpacing/>
    </w:pPr>
  </w:style>
  <w:style w:type="paragraph" w:styleId="Header">
    <w:name w:val="header"/>
    <w:basedOn w:val="Normal"/>
    <w:link w:val="HeaderChar"/>
    <w:uiPriority w:val="99"/>
    <w:unhideWhenUsed/>
    <w:rsid w:val="00875482"/>
    <w:pPr>
      <w:tabs>
        <w:tab w:val="center" w:pos="4680"/>
        <w:tab w:val="right" w:pos="9360"/>
      </w:tabs>
      <w:spacing w:after="0"/>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pPr>
  </w:style>
  <w:style w:type="character" w:customStyle="1" w:styleId="FooterChar">
    <w:name w:val="Footer Char"/>
    <w:basedOn w:val="DefaultParagraphFont"/>
    <w:link w:val="Footer"/>
    <w:uiPriority w:val="99"/>
    <w:rsid w:val="0087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27BFC-3A7D-4241-8790-C8FB3B40B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14C0928D</Template>
  <TotalTime>15</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 Anna K</dc:creator>
  <cp:keywords/>
  <dc:description/>
  <cp:lastModifiedBy>Lavallee, Laura</cp:lastModifiedBy>
  <cp:revision>8</cp:revision>
  <dcterms:created xsi:type="dcterms:W3CDTF">2018-04-30T20:43:00Z</dcterms:created>
  <dcterms:modified xsi:type="dcterms:W3CDTF">2018-05-04T16:14:00Z</dcterms:modified>
</cp:coreProperties>
</file>